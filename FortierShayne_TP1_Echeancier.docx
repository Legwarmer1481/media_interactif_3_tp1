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TP01 – </w:t>
      </w:r>
      <w:r>
        <w:rPr>
          <w:b/>
          <w:bCs/>
          <w:sz w:val="22"/>
          <w:szCs w:val="22"/>
        </w:rPr>
        <w:t>À faire</w:t>
      </w:r>
    </w:p>
    <w:tbl>
      <w:tblPr>
        <w:tblStyle w:val="TableauListedestches"/>
        <w:tblW w:w="9638" w:type="dxa"/>
        <w:jc w:val="left"/>
        <w:tblInd w:w="0" w:type="dxa"/>
        <w:tblLayout w:type="fixed"/>
        <w:tblCellMar>
          <w:top w:w="0" w:type="dxa"/>
          <w:left w:w="173" w:type="dxa"/>
          <w:bottom w:w="0" w:type="dxa"/>
          <w:right w:w="173" w:type="dxa"/>
        </w:tblCellMar>
        <w:tblLook w:val="04a0" w:noHBand="0" w:noVBand="1" w:firstColumn="1" w:lastRow="0" w:lastColumn="0" w:firstRow="1"/>
      </w:tblPr>
      <w:tblGrid>
        <w:gridCol w:w="7139"/>
        <w:gridCol w:w="1605"/>
        <w:gridCol w:w="89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475C18" w:themeFill="accent2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TÂche :  Visuel : ScÈne Accueil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sdt>
              <w:sdtPr>
                <w:id w:val="396955296"/>
                <w:placeholder>
                  <w:docPart w:val="31BB4AA9EA8642BBA722AEF04EED58D0"/>
                </w:placeholder>
                <w:alias w:val="Échéance :"/>
              </w:sdtPr>
              <w:sdtContent>
                <w:r>
                  <w:rPr>
                    <w:rFonts w:eastAsia="ＭＳ ゴシック" w:cs="Tahoma"/>
                    <w:b/>
                    <w:caps/>
                    <w:color w:val="FFFFFF"/>
                    <w:kern w:val="0"/>
                    <w:sz w:val="22"/>
                    <w:szCs w:val="22"/>
                    <w:lang w:val="fr-FR" w:eastAsia="ja-JP" w:bidi="ar-SA"/>
                  </w:rPr>
                  <w:t>ÉCHÉANCE</w:t>
                </w:r>
              </w:sdtContent>
            </w:sdt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Fait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Nom du jeu en français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Interface en lien avec le projet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Votre nom et prénom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Le nom du cours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L'année de réalisation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Un bouton pour débuter le jeu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auListedestches"/>
        <w:tblW w:w="9638" w:type="dxa"/>
        <w:jc w:val="left"/>
        <w:tblInd w:w="0" w:type="dxa"/>
        <w:tblLayout w:type="fixed"/>
        <w:tblCellMar>
          <w:top w:w="0" w:type="dxa"/>
          <w:left w:w="173" w:type="dxa"/>
          <w:bottom w:w="0" w:type="dxa"/>
          <w:right w:w="173" w:type="dxa"/>
        </w:tblCellMar>
        <w:tblLook w:val="04a0" w:noHBand="0" w:noVBand="1" w:firstColumn="1" w:lastRow="0" w:lastColumn="0" w:firstRow="1"/>
      </w:tblPr>
      <w:tblGrid>
        <w:gridCol w:w="7094"/>
        <w:gridCol w:w="1665"/>
        <w:gridCol w:w="87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475C18" w:themeFill="accent2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TÂche : InteractivitE Accueil</w:t>
            </w:r>
          </w:p>
        </w:tc>
        <w:tc>
          <w:tcPr>
            <w:tcW w:w="16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sdt>
              <w:sdtPr>
                <w:id w:val="1551292345"/>
                <w:placeholder>
                  <w:docPart w:val="9528CFDDBC0E46E78A126837C1A5FD14"/>
                </w:placeholder>
                <w:alias w:val="Échéance :"/>
              </w:sdtPr>
              <w:sdtContent>
                <w:r>
                  <w:rPr>
                    <w:rFonts w:eastAsia="ＭＳ ゴシック" w:cs="Tahoma"/>
                    <w:b/>
                    <w:caps/>
                    <w:color w:val="FFFFFF"/>
                    <w:kern w:val="0"/>
                    <w:sz w:val="22"/>
                    <w:szCs w:val="22"/>
                    <w:lang w:val="fr-FR" w:eastAsia="ja-JP" w:bidi="ar-SA"/>
                  </w:rPr>
                  <w:t>ÉCHÉANCE</w:t>
                </w:r>
              </w:sdtContent>
            </w:sdt>
          </w:p>
        </w:tc>
        <w:tc>
          <w:tcPr>
            <w:tcW w:w="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Fait</w:t>
            </w:r>
          </w:p>
        </w:tc>
      </w:tr>
      <w:tr>
        <w:trPr>
          <w:trHeight w:val="296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Changement de scène</w:t>
            </w:r>
          </w:p>
        </w:tc>
        <w:tc>
          <w:tcPr>
            <w:tcW w:w="16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7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auListedestches"/>
        <w:tblW w:w="9638" w:type="dxa"/>
        <w:jc w:val="left"/>
        <w:tblInd w:w="0" w:type="dxa"/>
        <w:tblLayout w:type="fixed"/>
        <w:tblCellMar>
          <w:top w:w="0" w:type="dxa"/>
          <w:left w:w="173" w:type="dxa"/>
          <w:bottom w:w="0" w:type="dxa"/>
          <w:right w:w="173" w:type="dxa"/>
        </w:tblCellMar>
        <w:tblLook w:val="04a0" w:noHBand="0" w:noVBand="1" w:firstColumn="1" w:lastRow="0" w:lastColumn="0" w:firstRow="1"/>
      </w:tblPr>
      <w:tblGrid>
        <w:gridCol w:w="7139"/>
        <w:gridCol w:w="1605"/>
        <w:gridCol w:w="89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475C18" w:themeFill="accent2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TÂche : VISUEL :  Jeu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sdt>
              <w:sdtPr>
                <w:id w:val="1898393507"/>
                <w:placeholder>
                  <w:docPart w:val="C12FA9864E85468B8742A01F3C11E58B"/>
                </w:placeholder>
                <w:alias w:val="Échéance :"/>
              </w:sdtPr>
              <w:sdtContent>
                <w:r>
                  <w:rPr>
                    <w:rFonts w:eastAsia="ＭＳ ゴシック" w:cs="Tahoma"/>
                    <w:b/>
                    <w:caps/>
                    <w:color w:val="FFFFFF"/>
                    <w:kern w:val="0"/>
                    <w:sz w:val="22"/>
                    <w:szCs w:val="22"/>
                    <w:lang w:val="fr-FR" w:eastAsia="ja-JP" w:bidi="ar-SA"/>
                  </w:rPr>
                  <w:t>ÉCHÉANCE</w:t>
                </w:r>
              </w:sdtContent>
            </w:sdt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Fait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Ratio Écran à 16 : 9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Installer Probuilder dans le engine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Importer assets fournie par le prof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6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Créer personnage en capsule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Semaine 7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Concevoir Base Spatiale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Semaine 7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Panneau de contrôle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Semaine 7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Concevoir 2 objets animés et mobiles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Semaine 7</w:t>
            </w:r>
          </w:p>
        </w:tc>
        <w:tc>
          <w:tcPr>
            <w:tcW w:w="89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auListedestches"/>
        <w:tblW w:w="9638" w:type="dxa"/>
        <w:jc w:val="left"/>
        <w:tblInd w:w="0" w:type="dxa"/>
        <w:tblLayout w:type="fixed"/>
        <w:tblCellMar>
          <w:top w:w="0" w:type="dxa"/>
          <w:left w:w="173" w:type="dxa"/>
          <w:bottom w:w="0" w:type="dxa"/>
          <w:right w:w="173" w:type="dxa"/>
        </w:tblCellMar>
        <w:tblLook w:val="04a0" w:noHBand="0" w:noVBand="1" w:firstColumn="1" w:lastRow="0" w:lastColumn="0" w:firstRow="1"/>
      </w:tblPr>
      <w:tblGrid>
        <w:gridCol w:w="7109"/>
        <w:gridCol w:w="1605"/>
        <w:gridCol w:w="92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475C18" w:themeFill="accent2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 xml:space="preserve"> </w:t>
            </w: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TÂche : InteractivitÉ Jeu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sdt>
              <w:sdtPr>
                <w:id w:val="1257244317"/>
                <w:placeholder>
                  <w:docPart w:val="A4AF01F4121C438D93504EA67962B7F9"/>
                </w:placeholder>
                <w:alias w:val="Échéance :"/>
              </w:sdtPr>
              <w:sdtContent>
                <w:r>
                  <w:rPr>
                    <w:rFonts w:eastAsia="ＭＳ ゴシック" w:cs="Tahoma"/>
                    <w:b/>
                    <w:caps/>
                    <w:color w:val="FFFFFF"/>
                    <w:kern w:val="0"/>
                    <w:sz w:val="22"/>
                    <w:szCs w:val="22"/>
                    <w:lang w:val="fr-FR" w:eastAsia="ja-JP" w:bidi="ar-SA"/>
                  </w:rPr>
                  <w:t>ÉCHÉANCE</w:t>
                </w:r>
              </w:sdtContent>
            </w:sdt>
          </w:p>
        </w:tc>
        <w:tc>
          <w:tcPr>
            <w:tcW w:w="9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Fait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88" w:before="80" w:after="8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Attacher la caméra au joueur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8</w:t>
            </w:r>
          </w:p>
        </w:tc>
        <w:tc>
          <w:tcPr>
            <w:tcW w:w="9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Le personnage soit capable de sauter, courir et marcher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8</w:t>
            </w:r>
          </w:p>
        </w:tc>
        <w:tc>
          <w:tcPr>
            <w:tcW w:w="9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Préparer deux missions (1. Avoir accès à base 2. Accès au panneau de controle)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8</w:t>
            </w:r>
          </w:p>
        </w:tc>
        <w:tc>
          <w:tcPr>
            <w:tcW w:w="9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 xml:space="preserve">Changement de scène </w:t>
            </w: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5</w:t>
            </w: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 xml:space="preserve"> secondes après avoir touché le panneau de contrôle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8</w:t>
            </w:r>
          </w:p>
        </w:tc>
        <w:tc>
          <w:tcPr>
            <w:tcW w:w="9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Positionner aléatoirement les objets animés</w:t>
            </w:r>
          </w:p>
        </w:tc>
        <w:tc>
          <w:tcPr>
            <w:tcW w:w="160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595959"/>
                <w:kern w:val="0"/>
                <w:sz w:val="22"/>
                <w:szCs w:val="22"/>
                <w:lang w:val="fr-FR" w:eastAsia="ja-JP" w:bidi="ar-SA"/>
              </w:rPr>
              <w:t>Semaine 8</w:t>
            </w:r>
          </w:p>
        </w:tc>
        <w:tc>
          <w:tcPr>
            <w:tcW w:w="9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auListedestches"/>
        <w:tblW w:w="9638" w:type="dxa"/>
        <w:jc w:val="left"/>
        <w:tblInd w:w="0" w:type="dxa"/>
        <w:tblLayout w:type="fixed"/>
        <w:tblCellMar>
          <w:top w:w="0" w:type="dxa"/>
          <w:left w:w="173" w:type="dxa"/>
          <w:bottom w:w="0" w:type="dxa"/>
          <w:right w:w="173" w:type="dxa"/>
        </w:tblCellMar>
        <w:tblLook w:val="04a0" w:noHBand="0" w:noVBand="1" w:firstColumn="1" w:lastRow="0" w:lastColumn="0" w:firstRow="1"/>
      </w:tblPr>
      <w:tblGrid>
        <w:gridCol w:w="7050"/>
        <w:gridCol w:w="1634"/>
        <w:gridCol w:w="95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475C18" w:themeFill="accent2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TÂche :  Visuel : ScÈne Deux</w:t>
            </w:r>
          </w:p>
        </w:tc>
        <w:tc>
          <w:tcPr>
            <w:tcW w:w="16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sdt>
              <w:sdtPr>
                <w:id w:val="509335612"/>
                <w:placeholder>
                  <w:docPart w:val="79295A56BA4741F29E4433C21F2DC987"/>
                </w:placeholder>
                <w:alias w:val="Échéance :"/>
              </w:sdtPr>
              <w:sdtContent>
                <w:r>
                  <w:rPr>
                    <w:rFonts w:eastAsia="ＭＳ ゴシック" w:cs="Tahoma"/>
                    <w:b/>
                    <w:caps/>
                    <w:color w:val="FFFFFF"/>
                    <w:kern w:val="0"/>
                    <w:sz w:val="22"/>
                    <w:szCs w:val="22"/>
                    <w:lang w:val="fr-FR" w:eastAsia="ja-JP" w:bidi="ar-SA"/>
                  </w:rPr>
                  <w:t>ÉCHÉANCE</w:t>
                </w:r>
              </w:sdtContent>
            </w:sdt>
          </w:p>
        </w:tc>
        <w:tc>
          <w:tcPr>
            <w:tcW w:w="9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7B4101" w:themeFill="accent3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Fait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Maison</w:t>
            </w:r>
          </w:p>
        </w:tc>
        <w:tc>
          <w:tcPr>
            <w:tcW w:w="16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Semaine 7</w:t>
            </w:r>
          </w:p>
        </w:tc>
        <w:tc>
          <w:tcPr>
            <w:tcW w:w="9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88" w:before="80" w:after="80"/>
              <w:contextualSpacing/>
              <w:jc w:val="left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Faire un panneau avec notre nom dessus</w:t>
            </w:r>
          </w:p>
        </w:tc>
        <w:tc>
          <w:tcPr>
            <w:tcW w:w="16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Semaine 7</w:t>
            </w:r>
          </w:p>
        </w:tc>
        <w:tc>
          <w:tcPr>
            <w:tcW w:w="95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rPr>
                <w:rFonts w:ascii="Century Gothic" w:hAnsi="Century Gothic"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ＭＳ ゴシック" w:cs="Tahoma"/>
                <w:color w:val="595959"/>
                <w:kern w:val="0"/>
                <w:sz w:val="22"/>
                <w:szCs w:val="22"/>
                <w:lang w:val="fr-FR" w:eastAsia="ja-JP" w:bidi="ar-SA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2"/>
        <w:tblW w:w="5000" w:type="pct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823"/>
        <w:gridCol w:w="48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D5975" w:themeFill="accent1" w:themeFillShade="80" w:val="clear"/>
          </w:tcPr>
          <w:p>
            <w:pPr>
              <w:pStyle w:val="Mois"/>
              <w:widowControl/>
              <w:spacing w:before="40" w:after="0"/>
              <w:jc w:val="left"/>
              <w:rPr>
                <w:sz w:val="28"/>
                <w:szCs w:val="28"/>
              </w:rPr>
            </w:pPr>
            <w:r>
              <w:rPr>
                <w:rFonts w:cs="Tahoma"/>
                <w:b/>
                <w:bCs/>
                <w:kern w:val="0"/>
                <w:sz w:val="28"/>
                <w:szCs w:val="28"/>
                <w:lang w:val="fr-FR" w:bidi="fr-FR"/>
              </w:rPr>
              <w:t xml:space="preserve">Septembre </w:t>
            </w:r>
            <w:r>
              <w:rPr>
                <w:rFonts w:cs="Tahoma"/>
                <w:b/>
                <w:bCs/>
                <w:kern w:val="0"/>
                <w:sz w:val="28"/>
                <w:szCs w:val="28"/>
                <w:lang w:val="fr-FR" w:bidi="fr-FR"/>
              </w:rPr>
              <w:fldChar w:fldCharType="begin"/>
            </w:r>
            <w:r>
              <w:rPr>
                <w:sz w:val="28"/>
                <w:b/>
                <w:kern w:val="0"/>
                <w:szCs w:val="28"/>
                <w:bCs/>
                <w:rFonts w:cs="Tahoma"/>
                <w:lang w:val="fr-FR" w:bidi="fr-FR"/>
              </w:rPr>
              <w:instrText xml:space="preserve"> DOCVARIABLE MonthStart </w:instrText>
            </w:r>
            <w:r>
              <w:rPr>
                <w:sz w:val="28"/>
                <w:b/>
                <w:kern w:val="0"/>
                <w:szCs w:val="28"/>
                <w:bCs/>
                <w:rFonts w:cs="Tahoma"/>
                <w:lang w:val="fr-FR" w:bidi="fr-FR"/>
              </w:rPr>
              <w:fldChar w:fldCharType="separate"/>
            </w:r>
            <w:r>
              <w:rPr>
                <w:sz w:val="28"/>
                <w:b/>
                <w:kern w:val="0"/>
                <w:szCs w:val="28"/>
                <w:bCs/>
                <w:rFonts w:cs="Tahoma"/>
                <w:lang w:val="fr-FR" w:bidi="fr-FR"/>
              </w:rPr>
              <w:t>2022</w:t>
            </w:r>
            <w:r>
              <w:rPr>
                <w:sz w:val="28"/>
                <w:b/>
                <w:kern w:val="0"/>
                <w:szCs w:val="28"/>
                <w:bCs/>
                <w:rFonts w:cs="Tahoma"/>
                <w:lang w:val="fr-FR" w:bidi="fr-FR"/>
              </w:rPr>
              <w:fldChar w:fldCharType="end"/>
            </w:r>
          </w:p>
        </w:tc>
        <w:tc>
          <w:tcPr>
            <w:tcW w:w="4824" w:type="dxa"/>
            <w:tcBorders/>
            <w:shd w:color="auto" w:fill="0D5975" w:themeFill="accent1" w:themeFillShade="80" w:val="clear"/>
          </w:tcPr>
          <w:p>
            <w:pPr>
              <w:pStyle w:val="Normal"/>
              <w:widowControl/>
              <w:spacing w:lineRule="auto" w:line="240" w:before="4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b/>
                <w:b/>
                <w:bCs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429" w:hRule="exact"/>
        </w:trPr>
        <w:tc>
          <w:tcPr>
            <w:tcW w:w="48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8" w:space="0" w:color="FFFFFF"/>
              <w:bottom w:val="single" w:sz="18" w:space="0" w:color="FFFFFF"/>
            </w:tcBorders>
            <w:shd w:color="auto" w:fill="595959" w:themeFill="text1" w:themeFillTint="a6" w:val="clear"/>
          </w:tcPr>
          <w:p>
            <w:pPr>
              <w:pStyle w:val="Title"/>
              <w:widowControl/>
              <w:spacing w:before="40" w:after="80"/>
              <w:contextualSpacing/>
              <w:jc w:val="left"/>
              <w:rPr>
                <w:b/>
                <w:b/>
                <w:bCs/>
                <w:lang w:val="fr-FR" w:eastAsia="en-US" w:bidi="ar-SA"/>
              </w:rPr>
            </w:pPr>
            <w:r>
              <w:rPr>
                <w:b/>
                <w:bCs/>
                <w:lang w:val="fr-FR" w:eastAsia="en-US" w:bidi="ar-SA"/>
              </w:rPr>
            </w:r>
          </w:p>
        </w:tc>
        <w:tc>
          <w:tcPr>
            <w:tcW w:w="4824" w:type="dxa"/>
            <w:tcBorders>
              <w:top w:val="single" w:sz="18" w:space="0" w:color="FFFFFF"/>
              <w:bottom w:val="single" w:sz="18" w:space="0" w:color="FFFFFF"/>
            </w:tcBorders>
            <w:shd w:color="auto" w:fill="595959" w:themeFill="text1" w:themeFillTint="a6" w:val="clear"/>
          </w:tcPr>
          <w:p>
            <w:pPr>
              <w:pStyle w:val="Subtitle"/>
              <w:widowControl/>
              <w:spacing w:lineRule="auto" w:line="240" w:before="4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ＭＳ ゴシック" w:cs="Tahoma"/>
                <w:kern w:val="0"/>
                <w:lang w:val="fr-FR" w:eastAsia="en-US" w:bidi="ar-SA"/>
              </w:rPr>
            </w:pPr>
            <w:r>
              <w:rPr>
                <w:rFonts w:eastAsia="ＭＳ ゴシック" w:cs="Tahoma"/>
                <w:kern w:val="0"/>
                <w:lang w:val="fr-FR" w:eastAsia="en-US" w:bidi="ar-SA"/>
              </w:rPr>
            </w:r>
          </w:p>
        </w:tc>
      </w:tr>
    </w:tbl>
    <w:tbl>
      <w:tblPr>
        <w:tblStyle w:val="Calendrierde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477"/>
        <w:gridCol w:w="1479"/>
        <w:gridCol w:w="1380"/>
        <w:gridCol w:w="1003"/>
        <w:gridCol w:w="1626"/>
        <w:gridCol w:w="1341"/>
        <w:gridCol w:w="13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7" w:type="dxa"/>
            <w:tcBorders>
              <w:bottom w:val="nil"/>
            </w:tcBorders>
            <w:shd w:color="auto" w:fill="D9D9D9" w:themeFill="background1" w:themeFillShade="d9" w:val="clear"/>
          </w:tcPr>
          <w:p>
            <w:pPr>
              <w:pStyle w:val="Jours"/>
              <w:widowControl/>
              <w:spacing w:before="40" w:after="40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lang w:val="fr-FR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lang w:val="fr-FR" w:bidi="ar-SA"/>
              </w:rPr>
              <w:t>Dimanche</w:t>
            </w:r>
          </w:p>
        </w:tc>
        <w:tc>
          <w:tcPr>
            <w:tcW w:w="1479" w:type="dxa"/>
            <w:tcBorders>
              <w:bottom w:val="nil"/>
            </w:tcBorders>
            <w:shd w:color="auto" w:fill="D9D9D9" w:themeFill="background1" w:themeFillShade="d9" w:val="clear"/>
          </w:tcPr>
          <w:p>
            <w:pPr>
              <w:pStyle w:val="Jours"/>
              <w:widowControl/>
              <w:spacing w:before="40" w:after="40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lang w:val="fr-FR" w:bidi="ar-SA"/>
              </w:rPr>
            </w:pPr>
            <w:sdt>
              <w:sdtPr>
                <w:id w:val="1870967544"/>
                <w:placeholder>
                  <w:docPart w:val="EFE34EB877664038BD7B7B1827A71B45"/>
                </w:placeholder>
              </w:sdtPr>
              <w:sdtContent>
                <w:r>
                  <w:rPr>
                    <w:rFonts w:eastAsia="ＭＳ ゴシック" w:cs="Tahoma"/>
                    <w:color w:val="auto"/>
                    <w:kern w:val="0"/>
                    <w:sz w:val="18"/>
                    <w:lang w:val="fr-FR" w:bidi="ar-SA"/>
                  </w:rPr>
                  <w:t>Lundi</w:t>
                </w:r>
              </w:sdtContent>
            </w:sdt>
          </w:p>
        </w:tc>
        <w:tc>
          <w:tcPr>
            <w:tcW w:w="1380" w:type="dxa"/>
            <w:tcBorders>
              <w:bottom w:val="nil"/>
            </w:tcBorders>
            <w:shd w:color="auto" w:fill="D9D9D9" w:themeFill="background1" w:themeFillShade="d9" w:val="clear"/>
          </w:tcPr>
          <w:p>
            <w:pPr>
              <w:pStyle w:val="Jours"/>
              <w:widowControl/>
              <w:spacing w:before="40" w:after="40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lang w:val="fr-FR" w:bidi="ar-SA"/>
              </w:rPr>
            </w:pPr>
            <w:sdt>
              <w:sdtPr>
                <w:id w:val="774712117"/>
                <w:placeholder>
                  <w:docPart w:val="EA8E367B15DB49AA9E637D5CDE70B9A0"/>
                </w:placeholder>
              </w:sdtPr>
              <w:sdtContent>
                <w:r>
                  <w:rPr>
                    <w:rFonts w:eastAsia="ＭＳ ゴシック" w:cs="Tahoma"/>
                    <w:color w:val="auto"/>
                    <w:kern w:val="0"/>
                    <w:sz w:val="18"/>
                    <w:lang w:val="fr-FR" w:bidi="ar-SA"/>
                  </w:rPr>
                  <w:t>Mardi</w:t>
                </w:r>
              </w:sdtContent>
            </w:sdt>
          </w:p>
        </w:tc>
        <w:tc>
          <w:tcPr>
            <w:tcW w:w="1003" w:type="dxa"/>
            <w:tcBorders>
              <w:bottom w:val="nil"/>
            </w:tcBorders>
            <w:shd w:color="auto" w:fill="D9D9D9" w:themeFill="background1" w:themeFillShade="d9" w:val="clear"/>
          </w:tcPr>
          <w:p>
            <w:pPr>
              <w:pStyle w:val="Jours"/>
              <w:widowControl/>
              <w:spacing w:before="40" w:after="40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lang w:val="fr-FR" w:bidi="ar-SA"/>
              </w:rPr>
            </w:pPr>
            <w:sdt>
              <w:sdtPr>
                <w:id w:val="541614054"/>
                <w:placeholder>
                  <w:docPart w:val="94D831273300432FBB33C0ED1EF6D8EB"/>
                </w:placeholder>
              </w:sdtPr>
              <w:sdtContent>
                <w:r>
                  <w:rPr>
                    <w:rFonts w:eastAsia="ＭＳ ゴシック" w:cs="Tahoma"/>
                    <w:color w:val="auto"/>
                    <w:kern w:val="0"/>
                    <w:sz w:val="18"/>
                    <w:lang w:val="fr-FR" w:bidi="ar-SA"/>
                  </w:rPr>
                  <w:t>Mercredi</w:t>
                </w:r>
              </w:sdtContent>
            </w:sdt>
          </w:p>
        </w:tc>
        <w:tc>
          <w:tcPr>
            <w:tcW w:w="1626" w:type="dxa"/>
            <w:tcBorders>
              <w:bottom w:val="nil"/>
            </w:tcBorders>
            <w:shd w:color="auto" w:fill="D9D9D9" w:themeFill="background1" w:themeFillShade="d9" w:val="clear"/>
          </w:tcPr>
          <w:p>
            <w:pPr>
              <w:pStyle w:val="Jours"/>
              <w:widowControl/>
              <w:spacing w:before="40" w:after="40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lang w:val="fr-FR" w:bidi="ar-SA"/>
              </w:rPr>
            </w:pPr>
            <w:sdt>
              <w:sdtPr>
                <w:id w:val="953092436"/>
                <w:placeholder>
                  <w:docPart w:val="8FA28E202D7E4B599725EF17F44BAFFC"/>
                </w:placeholder>
              </w:sdtPr>
              <w:sdtContent>
                <w:r>
                  <w:rPr>
                    <w:rFonts w:eastAsia="ＭＳ ゴシック" w:cs="Tahoma"/>
                    <w:color w:val="auto"/>
                    <w:kern w:val="0"/>
                    <w:sz w:val="18"/>
                    <w:lang w:val="fr-FR" w:bidi="ar-SA"/>
                  </w:rPr>
                  <w:t>Jeudi</w:t>
                </w:r>
              </w:sdtContent>
            </w:sdt>
          </w:p>
        </w:tc>
        <w:tc>
          <w:tcPr>
            <w:tcW w:w="1341" w:type="dxa"/>
            <w:tcBorders>
              <w:bottom w:val="nil"/>
            </w:tcBorders>
            <w:shd w:color="auto" w:fill="D9D9D9" w:themeFill="background1" w:themeFillShade="d9" w:val="clear"/>
          </w:tcPr>
          <w:p>
            <w:pPr>
              <w:pStyle w:val="Jours"/>
              <w:widowControl/>
              <w:spacing w:before="40" w:after="40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lang w:val="fr-FR" w:bidi="ar-SA"/>
              </w:rPr>
            </w:pPr>
            <w:sdt>
              <w:sdtPr>
                <w:id w:val="194921365"/>
                <w:placeholder>
                  <w:docPart w:val="BA56087BD1DB4738AB42484E6DEB482B"/>
                </w:placeholder>
              </w:sdtPr>
              <w:sdtContent>
                <w:r>
                  <w:rPr>
                    <w:rFonts w:eastAsia="ＭＳ ゴシック" w:cs="Tahoma"/>
                    <w:color w:val="auto"/>
                    <w:kern w:val="0"/>
                    <w:sz w:val="18"/>
                    <w:lang w:val="fr-FR" w:bidi="ar-SA"/>
                  </w:rPr>
                  <w:t>Vendredi</w:t>
                </w:r>
              </w:sdtContent>
            </w:sdt>
          </w:p>
        </w:tc>
        <w:tc>
          <w:tcPr>
            <w:tcW w:w="1341" w:type="dxa"/>
            <w:tcBorders>
              <w:bottom w:val="nil"/>
            </w:tcBorders>
            <w:shd w:color="auto" w:fill="D9D9D9" w:themeFill="background1" w:themeFillShade="d9" w:val="clear"/>
          </w:tcPr>
          <w:p>
            <w:pPr>
              <w:pStyle w:val="Jours"/>
              <w:widowControl/>
              <w:spacing w:before="40" w:after="40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lang w:val="fr-FR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lang w:val="fr-FR" w:bidi="ar-SA"/>
              </w:rPr>
              <w:t>Samedi</w:t>
            </w:r>
          </w:p>
        </w:tc>
      </w:tr>
      <w:tr>
        <w:trPr>
          <w:trHeight w:val="422" w:hRule="atLeast"/>
        </w:trPr>
        <w:tc>
          <w:tcPr>
            <w:tcW w:w="1477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ar-SA"/>
              </w:rPr>
            </w:r>
          </w:p>
        </w:tc>
        <w:tc>
          <w:tcPr>
            <w:tcW w:w="1479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ar-SA"/>
              </w:rPr>
            </w:r>
          </w:p>
        </w:tc>
        <w:tc>
          <w:tcPr>
            <w:tcW w:w="1380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ar-SA"/>
              </w:rPr>
            </w: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ar-SA"/>
              </w:rPr>
            </w:r>
          </w:p>
        </w:tc>
        <w:tc>
          <w:tcPr>
            <w:tcW w:w="1626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15</w:t>
            </w:r>
          </w:p>
        </w:tc>
        <w:tc>
          <w:tcPr>
            <w:tcW w:w="1341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16</w:t>
            </w:r>
          </w:p>
        </w:tc>
        <w:tc>
          <w:tcPr>
            <w:tcW w:w="1341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17</w:t>
            </w:r>
          </w:p>
        </w:tc>
      </w:tr>
      <w:tr>
        <w:trPr>
          <w:trHeight w:val="1732" w:hRule="exact"/>
        </w:trPr>
        <w:tc>
          <w:tcPr>
            <w:tcW w:w="147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47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4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4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59" w:hRule="exact"/>
        </w:trPr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18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19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20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21</w:t>
            </w:r>
          </w:p>
        </w:tc>
        <w:tc>
          <w:tcPr>
            <w:tcW w:w="1626" w:type="dxa"/>
            <w:tcBorders>
              <w:top w:val="nil"/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fldChar w:fldCharType="begin"/>
            </w:r>
            <w:r>
              <w:rPr>
                <w:sz w:val="18"/>
                <w:b/>
                <w:kern w:val="0"/>
                <w:bCs/>
                <w:rFonts w:eastAsia="ＭＳ ゴシック" w:cs="Tahoma"/>
                <w:color w:val="auto"/>
                <w:lang w:val="fr-FR" w:bidi="fr-FR"/>
              </w:rPr>
              <w:instrText xml:space="preserve"> IF  "" ""</w:instrText>
            </w:r>
            <w:r>
              <w:rPr>
                <w:sz w:val="18"/>
                <w:b/>
                <w:kern w:val="0"/>
                <w:bCs/>
                <w:rFonts w:eastAsia="ＭＳ ゴシック" w:cs="Tahoma"/>
                <w:color w:val="auto"/>
                <w:lang w:val="fr-FR" w:bidi="fr-FR"/>
              </w:rPr>
              <w:fldChar w:fldCharType="separate"/>
            </w:r>
            <w:r>
              <w:rPr>
                <w:sz w:val="18"/>
                <w:b/>
                <w:kern w:val="0"/>
                <w:bCs/>
                <w:rFonts w:eastAsia="ＭＳ ゴシック" w:cs="Tahoma"/>
                <w:color w:val="auto"/>
                <w:lang w:val="fr-FR" w:bidi="fr-FR"/>
              </w:rPr>
            </w:r>
            <w:r>
              <w:rPr>
                <w:sz w:val="18"/>
                <w:b/>
                <w:kern w:val="0"/>
                <w:bCs/>
                <w:rFonts w:eastAsia="ＭＳ ゴシック" w:cs="Tahoma"/>
                <w:color w:val="auto"/>
                <w:lang w:val="fr-FR" w:bidi="fr-FR"/>
              </w:rPr>
              <w:fldChar w:fldCharType="end"/>
            </w:r>
          </w:p>
        </w:tc>
        <w:tc>
          <w:tcPr>
            <w:tcW w:w="1341" w:type="dxa"/>
            <w:tcBorders>
              <w:top w:val="nil"/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23</w:t>
            </w:r>
          </w:p>
        </w:tc>
        <w:tc>
          <w:tcPr>
            <w:tcW w:w="1341" w:type="dxa"/>
            <w:tcBorders>
              <w:top w:val="nil"/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24</w:t>
            </w:r>
          </w:p>
        </w:tc>
      </w:tr>
      <w:tr>
        <w:trPr>
          <w:trHeight w:val="1732" w:hRule="exact"/>
        </w:trPr>
        <w:tc>
          <w:tcPr>
            <w:tcW w:w="147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47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4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4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1477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25</w:t>
            </w:r>
          </w:p>
        </w:tc>
        <w:tc>
          <w:tcPr>
            <w:tcW w:w="1479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26</w:t>
            </w:r>
          </w:p>
        </w:tc>
        <w:tc>
          <w:tcPr>
            <w:tcW w:w="1380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27</w:t>
            </w: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28</w:t>
            </w:r>
          </w:p>
        </w:tc>
        <w:tc>
          <w:tcPr>
            <w:tcW w:w="1626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fldChar w:fldCharType="begin"/>
            </w:r>
            <w:r>
              <w:rPr>
                <w:sz w:val="18"/>
                <w:b/>
                <w:kern w:val="0"/>
                <w:bCs/>
                <w:rFonts w:eastAsia="ＭＳ ゴシック" w:cs="Tahoma"/>
                <w:color w:val="auto"/>
                <w:lang w:val="fr-FR" w:bidi="fr-FR"/>
              </w:rPr>
              <w:instrText xml:space="preserve"> IF  "" ""</w:instrText>
            </w:r>
            <w:r>
              <w:rPr>
                <w:sz w:val="18"/>
                <w:b/>
                <w:kern w:val="0"/>
                <w:bCs/>
                <w:rFonts w:eastAsia="ＭＳ ゴシック" w:cs="Tahoma"/>
                <w:color w:val="auto"/>
                <w:lang w:val="fr-FR" w:bidi="fr-FR"/>
              </w:rPr>
              <w:fldChar w:fldCharType="separate"/>
            </w:r>
            <w:r>
              <w:rPr>
                <w:sz w:val="18"/>
                <w:b/>
                <w:kern w:val="0"/>
                <w:bCs/>
                <w:rFonts w:eastAsia="ＭＳ ゴシック" w:cs="Tahoma"/>
                <w:color w:val="auto"/>
                <w:lang w:val="fr-FR" w:bidi="fr-FR"/>
              </w:rPr>
            </w:r>
            <w:r>
              <w:rPr>
                <w:sz w:val="18"/>
                <w:b/>
                <w:kern w:val="0"/>
                <w:bCs/>
                <w:rFonts w:eastAsia="ＭＳ ゴシック" w:cs="Tahoma"/>
                <w:color w:val="auto"/>
                <w:lang w:val="fr-FR" w:bidi="fr-FR"/>
              </w:rPr>
              <w:fldChar w:fldCharType="end"/>
            </w:r>
          </w:p>
        </w:tc>
        <w:tc>
          <w:tcPr>
            <w:tcW w:w="1341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fr-FR"/>
              </w:rPr>
              <w:t>30</w:t>
            </w:r>
          </w:p>
        </w:tc>
        <w:tc>
          <w:tcPr>
            <w:tcW w:w="1341" w:type="dxa"/>
            <w:tcBorders>
              <w:bottom w:val="nil"/>
            </w:tcBorders>
          </w:tcPr>
          <w:p>
            <w:pPr>
              <w:pStyle w:val="Dates"/>
              <w:widowControl/>
              <w:spacing w:before="40" w:after="0"/>
              <w:rPr>
                <w:b/>
                <w:b/>
                <w:bCs/>
                <w:lang w:bidi="fr-FR"/>
              </w:rPr>
            </w:pPr>
            <w:r>
              <w:rPr>
                <w:rFonts w:eastAsia="ＭＳ ゴシック" w:cs="Tahoma"/>
                <w:b/>
                <w:bCs/>
                <w:color w:val="auto"/>
                <w:kern w:val="0"/>
                <w:sz w:val="18"/>
                <w:lang w:val="fr-FR" w:bidi="ar-SA"/>
              </w:rPr>
            </w:r>
          </w:p>
        </w:tc>
      </w:tr>
      <w:tr>
        <w:trPr>
          <w:trHeight w:val="1963" w:hRule="exact"/>
        </w:trPr>
        <w:tc>
          <w:tcPr>
            <w:tcW w:w="1477" w:type="dxa"/>
            <w:tcBorders>
              <w:top w:val="nil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479" w:type="dxa"/>
            <w:tcBorders>
              <w:top w:val="nil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80" w:type="dxa"/>
            <w:tcBorders>
              <w:top w:val="nil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003" w:type="dxa"/>
            <w:tcBorders>
              <w:top w:val="nil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626" w:type="dxa"/>
            <w:tcBorders>
              <w:top w:val="nil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41" w:type="dxa"/>
            <w:tcBorders>
              <w:top w:val="nil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  <w:tc>
          <w:tcPr>
            <w:tcW w:w="1341" w:type="dxa"/>
            <w:tcBorders>
              <w:top w:val="nil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entury Gothic" w:hAnsi="Century Gothic"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ＭＳ ゴシック" w:cs="Tahoma"/>
                <w:color w:val="auto"/>
                <w:kern w:val="0"/>
                <w:sz w:val="18"/>
                <w:szCs w:val="18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28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296" w:right="1296" w:gutter="0" w:header="0" w:top="1008" w:footer="720" w:bottom="86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0" w:after="0"/>
      <w:contextualSpacing/>
      <w:jc w:val="right"/>
      <w:rPr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</w:instrText>
    </w:r>
    <w:r>
      <w:rPr>
        <w:lang w:bidi="fr-FR"/>
      </w:rPr>
      <w:fldChar w:fldCharType="separate"/>
    </w:r>
    <w:r>
      <w:rPr>
        <w:lang w:bidi="fr-FR"/>
      </w:rPr>
      <w:t>3</w:t>
    </w:r>
    <w:r>
      <w:rPr>
        <w:lang w:bidi="fr-F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ar-SA"/>
  <w:docVars>
    <w:docVar w:name="MonthStart" w:val="2022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ＭＳ ゴシック" w:cs="Tahoma" w:asciiTheme="minorHAnsi" w:cstheme="minorBidi" w:eastAsiaTheme="minorEastAsia" w:hAnsiTheme="minorHAnsi"/>
        <w:color w:val="595959" w:themeColor="text1" w:themeTint="a6"/>
        <w:sz w:val="22"/>
        <w:szCs w:val="22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24ec"/>
    <w:pPr>
      <w:widowControl/>
      <w:bidi w:val="0"/>
      <w:spacing w:lineRule="auto" w:line="288" w:before="0" w:after="280"/>
      <w:jc w:val="left"/>
    </w:pPr>
    <w:rPr>
      <w:rFonts w:ascii="Century Gothic" w:hAnsi="Century Gothic" w:eastAsia="ＭＳ ゴシック" w:cs="Tahoma" w:asciiTheme="minorHAnsi" w:cstheme="minorBidi" w:eastAsiaTheme="minorEastAsia" w:hAnsiTheme="minorHAnsi"/>
      <w:color w:val="595959" w:themeColor="text1" w:themeTint="a6"/>
      <w:kern w:val="0"/>
      <w:sz w:val="22"/>
      <w:szCs w:val="22"/>
      <w:lang w:val="fr-FR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 w:val="true"/>
      <w:keepLines/>
      <w:spacing w:before="240" w:after="0"/>
      <w:outlineLvl w:val="0"/>
    </w:pPr>
    <w:rPr>
      <w:rFonts w:ascii="Century Gothic" w:hAnsi="Century Gothic" w:eastAsia="ＭＳ ゴシック" w:cs="Tahoma" w:asciiTheme="majorHAnsi" w:cstheme="majorBidi" w:eastAsiaTheme="majorEastAsia" w:hAnsiTheme="majorHAns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 w:val="true"/>
      <w:keepLines/>
      <w:spacing w:before="160" w:after="0"/>
      <w:outlineLvl w:val="1"/>
    </w:pPr>
    <w:rPr>
      <w:rFonts w:ascii="Century Gothic" w:hAnsi="Century Gothic" w:eastAsia="ＭＳ ゴシック" w:cs="Tahoma" w:asciiTheme="majorHAnsi" w:cstheme="majorBidi" w:eastAsiaTheme="majorEastAsia" w:hAnsiTheme="majorHAns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 w:val="true"/>
      <w:keepLines/>
      <w:spacing w:before="40" w:after="0"/>
      <w:outlineLvl w:val="2"/>
    </w:pPr>
    <w:rPr>
      <w:rFonts w:ascii="Century Gothic" w:hAnsi="Century Gothic" w:eastAsia="ＭＳ ゴシック" w:cs="Tahoma" w:asciiTheme="majorHAnsi" w:cstheme="majorBidi" w:eastAsiaTheme="majorEastAsia" w:hAnsiTheme="majorHAns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 w:val="true"/>
      <w:keepLines/>
      <w:spacing w:before="40" w:after="0"/>
      <w:outlineLvl w:val="3"/>
    </w:pPr>
    <w:rPr>
      <w:rFonts w:ascii="Century Gothic" w:hAnsi="Century Gothic" w:eastAsia="ＭＳ ゴシック" w:cs="Tahoma" w:asciiTheme="majorHAnsi" w:cstheme="majorBidi" w:eastAsiaTheme="majorEastAsia" w:hAnsiTheme="majorHAns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 w:val="true"/>
      <w:keepLines/>
      <w:spacing w:before="40" w:after="0"/>
      <w:outlineLvl w:val="4"/>
    </w:pPr>
    <w:rPr>
      <w:rFonts w:ascii="Century Gothic" w:hAnsi="Century Gothic" w:eastAsia="ＭＳ ゴシック" w:cs="Tahoma" w:asciiTheme="majorHAnsi" w:cstheme="majorBidi" w:eastAsiaTheme="majorEastAsia" w:hAnsiTheme="majorHAns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 w:val="true"/>
      <w:keepLines/>
      <w:spacing w:before="40" w:after="0"/>
      <w:outlineLvl w:val="5"/>
    </w:pPr>
    <w:rPr>
      <w:rFonts w:ascii="Century Gothic" w:hAnsi="Century Gothic" w:eastAsia="ＭＳ ゴシック" w:cs="Tahoma" w:asciiTheme="majorHAnsi" w:cstheme="majorBidi" w:eastAsiaTheme="majorEastAsia" w:hAnsiTheme="majorHAns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 w:val="true"/>
      <w:keepLines/>
      <w:spacing w:before="40" w:after="0"/>
      <w:outlineLvl w:val="7"/>
    </w:pPr>
    <w:rPr>
      <w:rFonts w:ascii="Century Gothic" w:hAnsi="Century Gothic" w:eastAsia="ＭＳ ゴシック" w:cs="Tahoma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 w:val="true"/>
      <w:keepLines/>
      <w:spacing w:before="40" w:after="0"/>
      <w:outlineLvl w:val="8"/>
    </w:pPr>
    <w:rPr>
      <w:rFonts w:ascii="Century Gothic" w:hAnsi="Century Gothic" w:eastAsia="ＭＳ ゴシック" w:cs="Tahoma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link w:val="Date"/>
    <w:uiPriority w:val="1"/>
    <w:qFormat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9b7d25"/>
    <w:rPr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3"/>
    <w:qFormat/>
    <w:rsid w:val="009b7d25"/>
    <w:rPr>
      <w:rFonts w:ascii="Century Gothic" w:hAnsi="Century Gothic" w:eastAsia="ＭＳ ゴシック" w:cs="Tahoma" w:asciiTheme="majorHAnsi" w:cstheme="majorBidi" w:eastAsiaTheme="majorEastAsia" w:hAnsiTheme="majorHAnsi"/>
      <w:caps/>
      <w:color w:val="0D5975" w:themeColor="accent1" w:themeShade="80"/>
      <w:kern w:val="2"/>
      <w:sz w:val="52"/>
      <w:szCs w:val="48"/>
    </w:rPr>
  </w:style>
  <w:style w:type="character" w:styleId="SubtitleChar" w:customStyle="1">
    <w:name w:val="Subtitle Char"/>
    <w:basedOn w:val="DefaultParagraphFont"/>
    <w:link w:val="Subtitle"/>
    <w:uiPriority w:val="4"/>
    <w:qFormat/>
    <w:rsid w:val="009b7d25"/>
    <w:rPr>
      <w:caps/>
      <w:color w:val="000000" w:themeColor="text1"/>
      <w:sz w:val="24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semiHidden/>
    <w:qFormat/>
    <w:rsid w:val="00c37065"/>
    <w:rPr>
      <w:rFonts w:ascii="Century Gothic" w:hAnsi="Century Gothic" w:eastAsia="ＭＳ ゴシック" w:cs="Tahoma" w:asciiTheme="majorHAnsi" w:cstheme="majorBidi" w:eastAsiaTheme="majorEastAsia" w:hAnsiTheme="majorHAnsi"/>
      <w:color w:val="0D5975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74acf"/>
    <w:rPr>
      <w:rFonts w:ascii="Century Gothic" w:hAnsi="Century Gothic" w:eastAsia="ＭＳ ゴシック" w:cs="Tahoma" w:asciiTheme="majorHAnsi" w:cstheme="majorBidi" w:eastAsiaTheme="majorEastAsia" w:hAnsiTheme="majorHAnsi"/>
      <w:color w:val="0D5975" w:themeColor="accent1" w:themeShade="80"/>
      <w:sz w:val="28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124ec"/>
    <w:rPr>
      <w:color w:val="404040" w:themeColor="text1" w:themeTint="bf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124ec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74acf"/>
    <w:rPr>
      <w:rFonts w:ascii="Century Gothic" w:hAnsi="Century Gothic" w:eastAsia="ＭＳ ゴシック" w:cs="Tahoma" w:asciiTheme="majorHAnsi" w:cstheme="majorBidi" w:eastAsiaTheme="majorEastAsia" w:hAnsiTheme="majorHAnsi"/>
      <w:b/>
      <w:color w:val="0D5975" w:themeColor="accent1" w:themeShade="80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74acf"/>
    <w:rPr>
      <w:rFonts w:ascii="Century Gothic" w:hAnsi="Century Gothic" w:eastAsia="ＭＳ ゴシック" w:cs="Tahoma" w:asciiTheme="majorHAnsi" w:cstheme="majorBidi" w:eastAsiaTheme="majorEastAsia" w:hAnsiTheme="majorHAnsi"/>
      <w:i/>
      <w:iCs/>
      <w:color w:val="0D5975" w:themeColor="accent1" w:themeShade="8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74acf"/>
    <w:rPr>
      <w:rFonts w:ascii="Century Gothic" w:hAnsi="Century Gothic" w:eastAsia="ＭＳ ゴシック" w:cs="Tahoma" w:asciiTheme="majorHAnsi" w:cstheme="majorBidi" w:eastAsiaTheme="majorEastAsia" w:hAnsiTheme="majorHAnsi"/>
      <w:color w:val="0D5975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74acf"/>
    <w:rPr>
      <w:rFonts w:ascii="Century Gothic" w:hAnsi="Century Gothic" w:eastAsia="ＭＳ ゴシック" w:cs="Tahoma" w:asciiTheme="majorHAnsi" w:cstheme="majorBidi" w:eastAsiaTheme="majorEastAsia" w:hAnsiTheme="majorHAnsi"/>
      <w:b/>
      <w:color w:val="0D5975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7065"/>
    <w:rPr>
      <w:rFonts w:ascii="Century Gothic" w:hAnsi="Century Gothic" w:eastAsia="ＭＳ ゴシック" w:cs="Tahoma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7065"/>
    <w:rPr>
      <w:rFonts w:ascii="Century Gothic" w:hAnsi="Century Gothic" w:eastAsia="ＭＳ ゴシック" w:cs="Tahoma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rnet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smallCaps/>
      <w:color w:val="0D5975" w:themeColor="accent1" w:themeShade="80"/>
      <w:spacing w:val="5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9b7d25"/>
    <w:rPr>
      <w:rFonts w:ascii="Century Gothic" w:hAnsi="Century Gothic" w:eastAsia="ＭＳ ゴシック" w:cs="Tahoma" w:asciiTheme="majorHAnsi" w:cstheme="majorBidi" w:eastAsiaTheme="majorEastAsia" w:hAnsiTheme="majorHAnsi"/>
      <w:color w:val="000000"/>
      <w:sz w:val="24"/>
      <w:szCs w:val="24"/>
      <w:shd w:fill="CCCCCC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4ac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74ac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74ac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74acf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74acf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74ac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74ac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374acf"/>
    <w:rPr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74ac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74ac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374ac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74acf"/>
    <w:rPr>
      <w:rFonts w:ascii="Consolas" w:hAnsi="Consolas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lineRule="auto" w:line="240" w:before="0" w:after="560"/>
      <w:contextualSpacing/>
    </w:pPr>
    <w:rPr>
      <w:caps/>
      <w:color w:val="000000" w:themeColor="text1"/>
      <w:sz w:val="24"/>
      <w:szCs w:val="20"/>
    </w:rPr>
  </w:style>
  <w:style w:type="paragraph" w:styleId="Title">
    <w:name w:val="Title"/>
    <w:basedOn w:val="Normal"/>
    <w:next w:val="Normal"/>
    <w:link w:val="TitleChar"/>
    <w:uiPriority w:val="3"/>
    <w:qFormat/>
    <w:rsid w:val="009b7d25"/>
    <w:pPr>
      <w:pBdr>
        <w:bottom w:val="thickThinSmallGap" w:sz="12" w:space="1" w:color="0D5975"/>
      </w:pBdr>
      <w:spacing w:lineRule="auto" w:line="240" w:before="0" w:after="80"/>
      <w:contextualSpacing/>
    </w:pPr>
    <w:rPr>
      <w:rFonts w:ascii="Century Gothic" w:hAnsi="Century Gothic" w:eastAsia="ＭＳ ゴシック" w:cs="Tahoma" w:asciiTheme="majorHAnsi" w:cstheme="majorBidi" w:eastAsiaTheme="majorEastAsia" w:hAnsiTheme="majorHAnsi"/>
      <w:caps/>
      <w:color w:val="0D5975" w:themeColor="accent1" w:themeShade="80"/>
      <w:kern w:val="2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4"/>
    <w:qFormat/>
    <w:rsid w:val="009b7d25"/>
    <w:pPr>
      <w:spacing w:before="40" w:after="280"/>
      <w:contextualSpacing/>
    </w:pPr>
    <w:rPr>
      <w:caps/>
      <w:color w:val="000000" w:themeColor="text1"/>
      <w:sz w:val="24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lineRule="auto" w:line="240" w:before="0" w:after="0"/>
    </w:pPr>
    <w:rPr/>
  </w:style>
  <w:style w:type="paragraph" w:styleId="BlockText">
    <w:name w:val="Block Text"/>
    <w:basedOn w:val="Normal"/>
    <w:uiPriority w:val="99"/>
    <w:semiHidden/>
    <w:unhideWhenUsed/>
    <w:qFormat/>
    <w:rsid w:val="009b7d25"/>
    <w:pPr>
      <w:pBdr>
        <w:top w:val="single" w:sz="2" w:space="10" w:color="0D5975"/>
        <w:left w:val="single" w:sz="2" w:space="10" w:color="0D5975"/>
        <w:bottom w:val="single" w:sz="2" w:space="10" w:color="0D5975"/>
        <w:right w:val="single" w:sz="2" w:space="10" w:color="0D5975"/>
      </w:pBdr>
      <w:ind w:left="1152" w:right="1152" w:hanging="0"/>
    </w:pPr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/>
        <w:bottom w:val="single" w:sz="4" w:space="10" w:color="0D5975"/>
      </w:pBdr>
      <w:spacing w:before="360" w:after="360"/>
      <w:ind w:left="864" w:right="864" w:hanging="0"/>
      <w:jc w:val="center"/>
    </w:pPr>
    <w:rPr>
      <w:i/>
      <w:iCs/>
      <w:color w:val="0D5975" w:themeColor="accent1" w:themeShade="8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9b7d2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entury Gothic" w:hAnsi="Century Gothic" w:eastAsia="ＭＳ ゴシック" w:cs="Tahoma" w:asciiTheme="majorHAnsi" w:cstheme="majorBidi" w:eastAsiaTheme="majorEastAsia" w:hAnsiTheme="majorHAnsi"/>
      <w:color w:val="auto"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74acf"/>
    <w:pPr>
      <w:spacing w:lineRule="auto" w:line="240" w:before="0" w:after="200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acf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74ac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74ac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74acf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74ac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74acf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74acf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74acf"/>
    <w:pPr>
      <w:spacing w:lineRule="auto" w:line="240" w:before="0" w:after="0"/>
    </w:pPr>
    <w:rPr>
      <w:rFonts w:ascii="Century Gothic" w:hAnsi="Century Gothic" w:eastAsia="ＭＳ ゴシック" w:cs="Tahoma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74acf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74acf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374ac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88" w:before="0" w:after="0"/>
      <w:jc w:val="left"/>
    </w:pPr>
    <w:rPr>
      <w:rFonts w:ascii="Consolas" w:hAnsi="Consolas" w:eastAsia="ＭＳ ゴシック" w:cs="Tahoma" w:cstheme="minorBidi" w:eastAsiaTheme="minorEastAsia"/>
      <w:color w:val="595959" w:themeColor="text1" w:themeTint="a6"/>
      <w:kern w:val="0"/>
      <w:sz w:val="22"/>
      <w:szCs w:val="20"/>
      <w:lang w:val="fr-FR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74acf"/>
    <w:pPr>
      <w:spacing w:lineRule="auto" w:line="240"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16e0f"/>
    <w:pPr>
      <w:spacing w:before="0" w:after="280"/>
      <w:ind w:left="720" w:hanging="0"/>
      <w:contextualSpacing/>
    </w:pPr>
    <w:rPr/>
  </w:style>
  <w:style w:type="paragraph" w:styleId="Mois" w:customStyle="1">
    <w:name w:val="Mois"/>
    <w:basedOn w:val="Normal"/>
    <w:uiPriority w:val="1"/>
    <w:qFormat/>
    <w:rsid w:val="00ba77fb"/>
    <w:pPr>
      <w:spacing w:lineRule="auto" w:line="240" w:before="0" w:after="0"/>
    </w:pPr>
    <w:rPr>
      <w:rFonts w:ascii="Century Gothic" w:hAnsi="Century Gothic" w:eastAsia="ＭＳ ゴシック" w:asciiTheme="majorHAnsi" w:eastAsiaTheme="majorEastAsia" w:hAnsiTheme="majorHAnsi"/>
      <w:color w:val="FFFFFF" w:themeColor="background1"/>
      <w:sz w:val="120"/>
      <w:szCs w:val="120"/>
      <w:lang w:eastAsia="en-US"/>
    </w:rPr>
  </w:style>
  <w:style w:type="paragraph" w:styleId="Anne" w:customStyle="1">
    <w:name w:val="Année"/>
    <w:basedOn w:val="Normal"/>
    <w:uiPriority w:val="2"/>
    <w:qFormat/>
    <w:rsid w:val="00ba77fb"/>
    <w:pPr>
      <w:spacing w:lineRule="auto" w:line="240" w:before="0" w:after="120"/>
      <w:jc w:val="right"/>
    </w:pPr>
    <w:rPr>
      <w:rFonts w:ascii="Century Gothic" w:hAnsi="Century Gothic" w:eastAsia="ＭＳ ゴシック" w:asciiTheme="majorHAnsi" w:eastAsiaTheme="majorEastAsia" w:hAnsiTheme="majorHAnsi"/>
      <w:color w:val="FFFFFF" w:themeColor="background1"/>
      <w:sz w:val="64"/>
      <w:szCs w:val="64"/>
      <w:lang w:eastAsia="en-US"/>
    </w:rPr>
  </w:style>
  <w:style w:type="paragraph" w:styleId="Jours" w:customStyle="1">
    <w:name w:val="Jours"/>
    <w:basedOn w:val="Normal"/>
    <w:uiPriority w:val="5"/>
    <w:qFormat/>
    <w:rsid w:val="00ba77fb"/>
    <w:pPr>
      <w:spacing w:lineRule="auto" w:line="240" w:before="40" w:after="40"/>
      <w:jc w:val="center"/>
    </w:pPr>
    <w:rPr>
      <w:szCs w:val="24"/>
      <w:lang w:eastAsia="en-US"/>
    </w:rPr>
  </w:style>
  <w:style w:type="paragraph" w:styleId="Dates" w:customStyle="1">
    <w:name w:val="Dates"/>
    <w:basedOn w:val="Normal"/>
    <w:uiPriority w:val="6"/>
    <w:qFormat/>
    <w:rsid w:val="00ba77fb"/>
    <w:pPr>
      <w:spacing w:lineRule="auto" w:line="240" w:before="0" w:after="0"/>
      <w:jc w:val="right"/>
    </w:pPr>
    <w:rPr>
      <w:szCs w:val="18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auListedestches">
    <w:name w:val="Tableau Liste des tâches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color="A6A6A6" w:themeColor="background1" w:sz="4" w:space="0"/>
        <w:left w:val="single" w:color="A6A6A6" w:themeColor="background1" w:sz="4" w:space="0"/>
        <w:bottom w:val="single" w:color="A6A6A6" w:themeColor="background1" w:sz="4" w:space="0"/>
        <w:right w:val="single" w:color="A6A6A6" w:themeColor="background1" w:sz="4" w:space="0"/>
        <w:insideH w:val="single" w:color="A6A6A6" w:themeColor="background1" w:sz="4" w:space="0"/>
        <w:insideV w:val="single" w:color="A6A6A6" w:themeColor="background1" w:sz="4" w:space="0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color="7F7F7F" w:themeColor="text1" w:sz="4" w:space="0"/>
          <w:left w:val="single" w:color="7F7F7F" w:themeColor="text1" w:sz="4" w:space="0"/>
          <w:bottom w:val="nil"/>
          <w:right w:val="single" w:color="7F7F7F" w:themeColor="text1" w:sz="4" w:space="0"/>
          <w:insideH w:val="nil"/>
          <w:insideV w:val="single" w:color="FFFFFF" w:themeColor="background1" w:sz="8" w:space="0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  <w:tblPr/>
    </w:tblStylePr>
    <w:tblStylePr w:type="band1Horz"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single" w:color="7F7F7F" w:themeColor="text1" w:sz="4" w:space="0"/>
          <w:insideV w:val="single" w:color="7F7F7F" w:themeColor="text1" w:sz="4" w:space="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single" w:color="7F7F7F" w:themeColor="text1" w:sz="4" w:space="0"/>
          <w:insideV w:val="single" w:color="7F7F7F" w:themeColor="text1" w:sz="4" w:space="0"/>
          <w:tl2br w:val="nil"/>
          <w:tr2bl w:val="nil"/>
        </w:tcBorders>
      </w:tcPr>
    </w:tblStylePr>
  </w:style>
  <w:style w:type="table" w:customStyle="1" w:styleId="Calendrierdetable">
    <w:name w:val="Calendrier de table"/>
    <w:basedOn w:val="TableNormal"/>
    <w:rsid w:val="00ba77fb"/>
    <w:pPr>
      <w:spacing w:before="40" w:after="40" w:line="240" w:lineRule="auto"/>
    </w:pPr>
    <w:rPr>
      <w:lang w:eastAsia="en-US"/>
      <w:color w:val="auto"/>
      <w:sz w:val="18"/>
      <w:szCs w:val="18"/>
    </w:rPr>
    <w:tblPr>
      <w:tblBorders>
        <w:top w:val="single" w:color="BFBFBF" w:themeColor="background1" w:sz="6" w:space="0"/>
        <w:left w:val="single" w:color="BFBFBF" w:themeColor="background1" w:sz="6" w:space="0"/>
        <w:bottom w:val="single" w:color="BFBFBF" w:themeColor="background1" w:sz="6" w:space="0"/>
        <w:right w:val="single" w:color="BFBFBF" w:themeColor="background1" w:sz="6" w:space="0"/>
        <w:insideV w:val="single" w:color="BFBFBF" w:themeColor="background1" w:sz="6" w:space="0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styleId="GridTable1Light-Accent2">
    <w:name w:val="Grid Table 1 Light Accent 2"/>
    <w:basedOn w:val="TableNormal"/>
    <w:uiPriority w:val="46"/>
    <w:rsid w:val="00ba77fb"/>
    <w:pPr>
      <w:spacing w:before="40" w:after="0" w:line="240" w:lineRule="auto"/>
    </w:pPr>
    <w:rPr>
      <w:lang w:eastAsia="en-US"/>
      <w:color w:val="auto"/>
      <w:sz w:val="18"/>
      <w:szCs w:val="18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D5975" w:themeFill="accent1" w:themeFillShade="80"/>
      </w:tcPr>
    </w:tblStylePr>
    <w:tblStylePr w:type="lastRow">
      <w:rPr>
        <w:b/>
        <w:bCs/>
      </w:rPr>
      <w:tblPr/>
      <w:tcPr>
        <w:tcBorders>
          <w:top w:val="double" w:color="BEDC7C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BB4AA9EA8642BBA722AEF04EED5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C10F0D-1722-41A9-9901-3446835BB374}"/>
      </w:docPartPr>
      <w:docPartBody>
        <w:p w:rsidR="009874CA" w:rsidRDefault="009874CA" w:rsidP="009874CA">
          <w:pPr>
            <w:pStyle w:val="31BB4AA9EA8642BBA722AEF04EED58D0"/>
          </w:pPr>
          <w:r w:rsidRPr="00001C46">
            <w:rPr>
              <w:lang w:bidi="fr-FR"/>
            </w:rPr>
            <w:t>ÉCHÉANCE</w:t>
          </w:r>
        </w:p>
      </w:docPartBody>
    </w:docPart>
    <w:docPart>
      <w:docPartPr>
        <w:name w:val="C12FA9864E85468B8742A01F3C11E5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AD4E8F-CC08-4994-A3A4-70D7EED2D534}"/>
      </w:docPartPr>
      <w:docPartBody>
        <w:p w:rsidR="009874CA" w:rsidRDefault="009874CA" w:rsidP="009874CA">
          <w:pPr>
            <w:pStyle w:val="C12FA9864E85468B8742A01F3C11E58B"/>
          </w:pPr>
          <w:r w:rsidRPr="00001C46">
            <w:rPr>
              <w:lang w:bidi="fr-FR"/>
            </w:rPr>
            <w:t>ÉCHÉANCE</w:t>
          </w:r>
        </w:p>
      </w:docPartBody>
    </w:docPart>
    <w:docPart>
      <w:docPartPr>
        <w:name w:val="9528CFDDBC0E46E78A126837C1A5FD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4D8166-A930-446C-A924-FD398654BD52}"/>
      </w:docPartPr>
      <w:docPartBody>
        <w:p w:rsidR="00045A65" w:rsidRDefault="009874CA" w:rsidP="009874CA">
          <w:pPr>
            <w:pStyle w:val="9528CFDDBC0E46E78A126837C1A5FD14"/>
          </w:pPr>
          <w:r w:rsidRPr="00001C46">
            <w:rPr>
              <w:lang w:bidi="fr-FR"/>
            </w:rPr>
            <w:t>ÉCHÉANCE</w:t>
          </w:r>
        </w:p>
      </w:docPartBody>
    </w:docPart>
    <w:docPart>
      <w:docPartPr>
        <w:name w:val="A4AF01F4121C438D93504EA67962B7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34D25-7A73-4B36-97D5-1D1908A19447}"/>
      </w:docPartPr>
      <w:docPartBody>
        <w:p w:rsidR="00045A65" w:rsidRDefault="009874CA" w:rsidP="009874CA">
          <w:pPr>
            <w:pStyle w:val="A4AF01F4121C438D93504EA67962B7F9"/>
          </w:pPr>
          <w:r w:rsidRPr="00001C46">
            <w:rPr>
              <w:lang w:bidi="fr-FR"/>
            </w:rPr>
            <w:t>ÉCHÉANCE</w:t>
          </w:r>
        </w:p>
      </w:docPartBody>
    </w:docPart>
    <w:docPart>
      <w:docPartPr>
        <w:name w:val="79295A56BA4741F29E4433C21F2DC9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6F1327-F0BF-47B0-AC1B-9A83D2D2BA61}"/>
      </w:docPartPr>
      <w:docPartBody>
        <w:p w:rsidR="00173633" w:rsidRDefault="00173633" w:rsidP="00173633">
          <w:pPr>
            <w:pStyle w:val="79295A56BA4741F29E4433C21F2DC987"/>
          </w:pPr>
          <w:r w:rsidRPr="00001C46">
            <w:rPr>
              <w:lang w:bidi="fr-FR"/>
            </w:rPr>
            <w:t>ÉCHÉANCE</w:t>
          </w:r>
        </w:p>
      </w:docPartBody>
    </w:docPart>
    <w:docPart>
      <w:docPartPr>
        <w:name w:val="EFE34EB877664038BD7B7B1827A71B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2AC0EF-4A3B-43F4-A429-90C4DE99794E}"/>
      </w:docPartPr>
      <w:docPartBody>
        <w:p w:rsidR="00E6111B" w:rsidRDefault="0055469B" w:rsidP="0055469B">
          <w:pPr>
            <w:pStyle w:val="EFE34EB877664038BD7B7B1827A71B45"/>
          </w:pPr>
          <w:r w:rsidRPr="00DC476B">
            <w:rPr>
              <w:lang w:bidi="fr-FR"/>
            </w:rPr>
            <w:t>Lundi</w:t>
          </w:r>
        </w:p>
      </w:docPartBody>
    </w:docPart>
    <w:docPart>
      <w:docPartPr>
        <w:name w:val="EA8E367B15DB49AA9E637D5CDE70B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D3870A-A495-45AF-AF2F-2A986A76C940}"/>
      </w:docPartPr>
      <w:docPartBody>
        <w:p w:rsidR="00E6111B" w:rsidRDefault="0055469B" w:rsidP="0055469B">
          <w:pPr>
            <w:pStyle w:val="EA8E367B15DB49AA9E637D5CDE70B9A0"/>
          </w:pPr>
          <w:r w:rsidRPr="00DC476B">
            <w:rPr>
              <w:lang w:bidi="fr-FR"/>
            </w:rPr>
            <w:t>Mardi</w:t>
          </w:r>
        </w:p>
      </w:docPartBody>
    </w:docPart>
    <w:docPart>
      <w:docPartPr>
        <w:name w:val="94D831273300432FBB33C0ED1EF6D8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D55606-5D88-41BE-88E5-1A61324089E3}"/>
      </w:docPartPr>
      <w:docPartBody>
        <w:p w:rsidR="00E6111B" w:rsidRDefault="0055469B" w:rsidP="0055469B">
          <w:pPr>
            <w:pStyle w:val="94D831273300432FBB33C0ED1EF6D8EB"/>
          </w:pPr>
          <w:r w:rsidRPr="00DC476B">
            <w:rPr>
              <w:lang w:bidi="fr-FR"/>
            </w:rPr>
            <w:t>Mercredi</w:t>
          </w:r>
        </w:p>
      </w:docPartBody>
    </w:docPart>
    <w:docPart>
      <w:docPartPr>
        <w:name w:val="8FA28E202D7E4B599725EF17F44BAF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F7821-013E-47B5-BE2B-CEAEEC942F1D}"/>
      </w:docPartPr>
      <w:docPartBody>
        <w:p w:rsidR="00E6111B" w:rsidRDefault="0055469B" w:rsidP="0055469B">
          <w:pPr>
            <w:pStyle w:val="8FA28E202D7E4B599725EF17F44BAFFC"/>
          </w:pPr>
          <w:r w:rsidRPr="00DC476B">
            <w:rPr>
              <w:lang w:bidi="fr-FR"/>
            </w:rPr>
            <w:t>Jeudi</w:t>
          </w:r>
        </w:p>
      </w:docPartBody>
    </w:docPart>
    <w:docPart>
      <w:docPartPr>
        <w:name w:val="BA56087BD1DB4738AB42484E6DEB48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97DC2-77E4-4612-97E7-295FBD35BB5B}"/>
      </w:docPartPr>
      <w:docPartBody>
        <w:p w:rsidR="00E6111B" w:rsidRDefault="0055469B" w:rsidP="0055469B">
          <w:pPr>
            <w:pStyle w:val="BA56087BD1DB4738AB42484E6DEB482B"/>
          </w:pPr>
          <w:r w:rsidRPr="00DC476B">
            <w:rPr>
              <w:lang w:bidi="fr-FR"/>
            </w:rPr>
            <w:t>Vendredi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CA"/>
    <w:rsid w:val="00045A65"/>
    <w:rsid w:val="000C5E2B"/>
    <w:rsid w:val="00173633"/>
    <w:rsid w:val="0055469B"/>
    <w:rsid w:val="005E102D"/>
    <w:rsid w:val="00905087"/>
    <w:rsid w:val="009874CA"/>
    <w:rsid w:val="00BA64DB"/>
    <w:rsid w:val="00E049DC"/>
    <w:rsid w:val="00E6111B"/>
    <w:rsid w:val="00F5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BB4AA9EA8642BBA722AEF04EED58D0">
    <w:name w:val="31BB4AA9EA8642BBA722AEF04EED58D0"/>
    <w:rsid w:val="009874CA"/>
  </w:style>
  <w:style w:type="paragraph" w:customStyle="1" w:styleId="C12FA9864E85468B8742A01F3C11E58B">
    <w:name w:val="C12FA9864E85468B8742A01F3C11E58B"/>
    <w:rsid w:val="009874CA"/>
  </w:style>
  <w:style w:type="paragraph" w:customStyle="1" w:styleId="9528CFDDBC0E46E78A126837C1A5FD14">
    <w:name w:val="9528CFDDBC0E46E78A126837C1A5FD14"/>
    <w:rsid w:val="009874CA"/>
  </w:style>
  <w:style w:type="paragraph" w:customStyle="1" w:styleId="A4AF01F4121C438D93504EA67962B7F9">
    <w:name w:val="A4AF01F4121C438D93504EA67962B7F9"/>
    <w:rsid w:val="009874CA"/>
  </w:style>
  <w:style w:type="paragraph" w:customStyle="1" w:styleId="79295A56BA4741F29E4433C21F2DC987">
    <w:name w:val="79295A56BA4741F29E4433C21F2DC987"/>
    <w:rsid w:val="00173633"/>
  </w:style>
  <w:style w:type="paragraph" w:customStyle="1" w:styleId="EFE34EB877664038BD7B7B1827A71B45">
    <w:name w:val="EFE34EB877664038BD7B7B1827A71B45"/>
    <w:rsid w:val="0055469B"/>
  </w:style>
  <w:style w:type="paragraph" w:customStyle="1" w:styleId="EA8E367B15DB49AA9E637D5CDE70B9A0">
    <w:name w:val="EA8E367B15DB49AA9E637D5CDE70B9A0"/>
    <w:rsid w:val="0055469B"/>
  </w:style>
  <w:style w:type="paragraph" w:customStyle="1" w:styleId="94D831273300432FBB33C0ED1EF6D8EB">
    <w:name w:val="94D831273300432FBB33C0ED1EF6D8EB"/>
    <w:rsid w:val="0055469B"/>
  </w:style>
  <w:style w:type="paragraph" w:customStyle="1" w:styleId="8FA28E202D7E4B599725EF17F44BAFFC">
    <w:name w:val="8FA28E202D7E4B599725EF17F44BAFFC"/>
    <w:rsid w:val="0055469B"/>
  </w:style>
  <w:style w:type="paragraph" w:customStyle="1" w:styleId="BA56087BD1DB4738AB42484E6DEB482B">
    <w:name w:val="BA56087BD1DB4738AB42484E6DEB482B"/>
    <w:rsid w:val="00554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490CF88F3FD40ACF258DE3FC12BD8" ma:contentTypeVersion="15" ma:contentTypeDescription="Crée un document." ma:contentTypeScope="" ma:versionID="72befac2e196421a01fb217518a0bf87">
  <xsd:schema xmlns:xsd="http://www.w3.org/2001/XMLSchema" xmlns:xs="http://www.w3.org/2001/XMLSchema" xmlns:p="http://schemas.microsoft.com/office/2006/metadata/properties" xmlns:ns1="http://schemas.microsoft.com/sharepoint/v3" xmlns:ns3="28a4e00f-a691-4582-81de-b6b385703818" xmlns:ns4="4543498f-6754-4e4d-9bda-12ec973b0ae1" targetNamespace="http://schemas.microsoft.com/office/2006/metadata/properties" ma:root="true" ma:fieldsID="561c9b0dd4852d396a01c647291bcb5f" ns1:_="" ns3:_="" ns4:_="">
    <xsd:import namespace="http://schemas.microsoft.com/sharepoint/v3"/>
    <xsd:import namespace="28a4e00f-a691-4582-81de-b6b385703818"/>
    <xsd:import namespace="4543498f-6754-4e4d-9bda-12ec973b0a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e00f-a691-4582-81de-b6b3857038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3498f-6754-4e4d-9bda-12ec973b0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819DE-387F-40BB-8F37-B8F613D46AC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4628D8B-68E8-43FA-A903-A378FD2E4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4A060-C7A8-43DC-8BC7-ABA6B152D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a4e00f-a691-4582-81de-b6b385703818"/>
    <ds:schemaRef ds:uri="4543498f-6754-4e4d-9bda-12ec973b0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Liste%20de%20tâches%20pour%20un%20projet.dotx</Template>
  <TotalTime>2</TotalTime>
  <Application>LibreOffice/7.3.6.2$Linux_X86_64 LibreOffice_project/30$Build-2</Application>
  <AppVersion>15.0000</AppVersion>
  <DocSecurity>4</DocSecurity>
  <Pages>3</Pages>
  <Words>286</Words>
  <Characters>1084</Characters>
  <CharactersWithSpaces>1231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2022-09-15T18:35:00Z</dcterms:created>
  <dc:creator>martine.paradis</dc:creator>
  <dc:description/>
  <dc:language>en-CA</dc:language>
  <cp:lastModifiedBy/>
  <dcterms:modified xsi:type="dcterms:W3CDTF">2022-10-19T21:56:01Z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0x010100F45490CF88F3FD40ACF258DE3FC12BD8</vt:lpwstr>
  </property>
</Properties>
</file>